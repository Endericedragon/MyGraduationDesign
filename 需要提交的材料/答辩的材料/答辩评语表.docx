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7199A" w14:textId="77777777" w:rsidR="00FE7FBD" w:rsidRDefault="00FE7FBD" w:rsidP="003167BF">
      <w:pPr>
        <w:pStyle w:val="1"/>
        <w:spacing w:after="0"/>
        <w:jc w:val="center"/>
      </w:pPr>
      <w:bookmarkStart w:id="0" w:name="_GoBack"/>
      <w:bookmarkEnd w:id="0"/>
      <w:r>
        <w:rPr>
          <w:rFonts w:hint="eastAsia"/>
        </w:rPr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10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10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809870" w:rsidR="00FE7FBD" w:rsidRPr="00B62D42" w:rsidRDefault="00971377" w:rsidP="00B62D42">
            <w:pPr>
              <w:pStyle w:val="10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="00CB456C">
              <w:t>100</w:t>
            </w:r>
            <w:r w:rsidRPr="00B62D42">
              <w:t xml:space="preserve">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10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10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20E65A03" w:rsidR="00D1395A" w:rsidRDefault="00D1395A" w:rsidP="00D1395A">
            <w:pPr>
              <w:pStyle w:val="10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55177E4A" w14:textId="11348AA1" w:rsidR="00D1395A" w:rsidRDefault="00D1395A" w:rsidP="00D1395A">
            <w:pPr>
              <w:pStyle w:val="10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487CCAE0" w:rsidR="00D1395A" w:rsidRDefault="00D1395A" w:rsidP="00D1395A">
            <w:pPr>
              <w:pStyle w:val="10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09BDE3A0" w14:textId="57C57642" w:rsidR="00D1395A" w:rsidRDefault="00D1395A" w:rsidP="00D1395A">
            <w:pPr>
              <w:pStyle w:val="10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7B44D134" w14:textId="13C2A0A1" w:rsidR="00D1395A" w:rsidRDefault="00D1395A" w:rsidP="00D1395A">
            <w:pPr>
              <w:pStyle w:val="10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B456C">
              <w:t>0</w:t>
            </w:r>
            <w:r>
              <w:t xml:space="preserve">  </w:t>
            </w:r>
            <w:r w:rsidR="00D10143">
              <w:rPr>
                <w:rFonts w:hint="eastAsia"/>
              </w:rPr>
              <w:t>%</w:t>
            </w:r>
          </w:p>
          <w:p w14:paraId="7F4B6A48" w14:textId="0571EAA7" w:rsidR="00D1395A" w:rsidRPr="00D1395A" w:rsidRDefault="00D1395A" w:rsidP="00D1395A">
            <w:pPr>
              <w:pStyle w:val="10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 w:rsidR="00CB456C">
              <w:rPr>
                <w:rFonts w:hint="eastAsia"/>
              </w:rPr>
              <w:t>100</w:t>
            </w:r>
            <w:r>
              <w:t xml:space="preserve">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10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10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10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10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10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0B2DA5C1" w14:textId="6E9A2C5C" w:rsidR="00181DB4" w:rsidRPr="00C454EF" w:rsidRDefault="00181DB4" w:rsidP="00CB456C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2E6CE2"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94F0F" w14:textId="77777777" w:rsidR="006968B0" w:rsidRDefault="006968B0">
      <w:r>
        <w:separator/>
      </w:r>
    </w:p>
  </w:endnote>
  <w:endnote w:type="continuationSeparator" w:id="0">
    <w:p w14:paraId="795F81E9" w14:textId="77777777" w:rsidR="006968B0" w:rsidRDefault="00696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D0614" w14:textId="77777777" w:rsidR="006968B0" w:rsidRDefault="006968B0">
      <w:r>
        <w:separator/>
      </w:r>
    </w:p>
  </w:footnote>
  <w:footnote w:type="continuationSeparator" w:id="0">
    <w:p w14:paraId="42B952F6" w14:textId="77777777" w:rsidR="006968B0" w:rsidRDefault="00696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04C7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968B0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165F2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0AF0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456C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30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10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Char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1519AF"/>
  </w:style>
  <w:style w:type="paragraph" w:styleId="a8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9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a">
    <w:name w:val="Document Map"/>
    <w:basedOn w:val="a"/>
    <w:semiHidden/>
    <w:rsid w:val="003E7F80"/>
    <w:pPr>
      <w:shd w:val="clear" w:color="auto" w:fill="000080"/>
    </w:pPr>
  </w:style>
  <w:style w:type="character" w:customStyle="1" w:styleId="1Char0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0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0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b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c">
    <w:name w:val="Balloon Text"/>
    <w:basedOn w:val="a"/>
    <w:semiHidden/>
    <w:rsid w:val="00ED5516"/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148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1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0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d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Char">
    <w:name w:val="标题 3 Char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Char"/>
    <w:link w:val="21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0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CD45-9125-474A-8F82-0D7570A6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</Template>
  <TotalTime>12</TotalTime>
  <Pages>3</Pages>
  <Words>102</Words>
  <Characters>587</Characters>
  <Application>Microsoft Office Word</Application>
  <DocSecurity>0</DocSecurity>
  <Lines>4</Lines>
  <Paragraphs>1</Paragraphs>
  <ScaleCrop>false</ScaleCrop>
  <Company>BIT</Company>
  <LinksUpToDate>false</LinksUpToDate>
  <CharactersWithSpaces>688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admin</cp:lastModifiedBy>
  <cp:revision>4</cp:revision>
  <cp:lastPrinted>2011-03-29T06:38:00Z</cp:lastPrinted>
  <dcterms:created xsi:type="dcterms:W3CDTF">2023-05-16T03:28:00Z</dcterms:created>
  <dcterms:modified xsi:type="dcterms:W3CDTF">2023-05-21T06:10:00Z</dcterms:modified>
</cp:coreProperties>
</file>